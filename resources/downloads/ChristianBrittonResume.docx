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812E83" w:rsidP="00913946">
            <w:pPr>
              <w:pStyle w:val="Title"/>
            </w:pPr>
            <w:r>
              <w:t>Christian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Britton</w:t>
            </w:r>
          </w:p>
          <w:p w:rsidR="00692703" w:rsidRPr="00CF1A49" w:rsidRDefault="00812E83" w:rsidP="00812E83">
            <w:pPr>
              <w:pStyle w:val="ContactInfoEmphasis"/>
              <w:contextualSpacing w:val="0"/>
            </w:pPr>
            <w:r>
              <w:t>brittonca@icloud.com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14AC17DFFB374BBBAEFD8DD68297325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812E83">
              <w:t>linkedin.com/in/cbritt0n/</w:t>
            </w:r>
          </w:p>
        </w:tc>
      </w:tr>
    </w:tbl>
    <w:p w:rsidR="004E01EB" w:rsidRPr="00CF1A49" w:rsidRDefault="00FE67FD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204821BC94E240E9AF0E4A3EBA41F55A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812E83" w:rsidP="001D0BF1">
            <w:pPr>
              <w:pStyle w:val="Heading3"/>
              <w:contextualSpacing w:val="0"/>
              <w:outlineLvl w:val="2"/>
            </w:pPr>
            <w:r>
              <w:t>2014</w:t>
            </w:r>
            <w:r w:rsidR="001D0BF1" w:rsidRPr="00CF1A49">
              <w:t xml:space="preserve"> – </w:t>
            </w:r>
            <w:r>
              <w:t>present</w:t>
            </w:r>
          </w:p>
          <w:p w:rsidR="001D0BF1" w:rsidRPr="00CF1A49" w:rsidRDefault="00812E83" w:rsidP="001D0BF1">
            <w:pPr>
              <w:pStyle w:val="Heading2"/>
              <w:contextualSpacing w:val="0"/>
              <w:outlineLvl w:val="1"/>
            </w:pPr>
            <w:r>
              <w:t>Networking Intern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Barrow county School System</w:t>
            </w:r>
          </w:p>
          <w:p w:rsidR="001E3120" w:rsidRPr="00CF1A49" w:rsidRDefault="00812E83" w:rsidP="00812E83">
            <w:pPr>
              <w:contextualSpacing w:val="0"/>
            </w:pPr>
            <w:r w:rsidRPr="00812E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worked on computers with multiple operating systems such as Linux, Microsoft Windows, and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OSX</w:t>
            </w:r>
            <w:r w:rsidRPr="00812E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I also have experience with server-side components such as file servers, email servers, switches, etc. I also worked with teachers to understand their specific issues and problems.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72CCE66891DC4659B9EAC38BD731D53E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812E83" w:rsidP="001D0BF1">
            <w:pPr>
              <w:pStyle w:val="Heading3"/>
              <w:contextualSpacing w:val="0"/>
              <w:outlineLvl w:val="2"/>
            </w:pPr>
            <w:r>
              <w:t>August</w:t>
            </w:r>
            <w:r w:rsidR="001D0BF1" w:rsidRPr="00CF1A49">
              <w:t xml:space="preserve"> </w:t>
            </w:r>
            <w:r>
              <w:t xml:space="preserve">2016 </w:t>
            </w:r>
            <w:r w:rsidRPr="00CF1A49">
              <w:t>–</w:t>
            </w:r>
            <w:r>
              <w:t xml:space="preserve"> Present</w:t>
            </w:r>
          </w:p>
          <w:p w:rsidR="001D0BF1" w:rsidRPr="00CF1A49" w:rsidRDefault="00812E83" w:rsidP="001D0BF1">
            <w:pPr>
              <w:pStyle w:val="Heading2"/>
              <w:contextualSpacing w:val="0"/>
              <w:outlineLvl w:val="1"/>
            </w:pPr>
            <w:r>
              <w:t>Computer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University of Georgia</w:t>
            </w:r>
          </w:p>
          <w:p w:rsidR="007538DC" w:rsidRPr="00CF1A49" w:rsidRDefault="002979B5" w:rsidP="007538DC">
            <w:pPr>
              <w:contextualSpacing w:val="0"/>
            </w:pPr>
            <w:r w:rsidRPr="002979B5">
              <w:t>Notable Courses: Software Development, Systems Programming, Introduction to Theory of Computing, Discrete Mathematics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812E83">
            <w:pPr>
              <w:pStyle w:val="Heading3"/>
              <w:contextualSpacing w:val="0"/>
            </w:pPr>
          </w:p>
        </w:tc>
      </w:tr>
    </w:tbl>
    <w:sdt>
      <w:sdtPr>
        <w:alias w:val="Skills:"/>
        <w:tag w:val="Skills:"/>
        <w:id w:val="-1392877668"/>
        <w:placeholder>
          <w:docPart w:val="CBA1BCF187474628A3BFC098FCDC9123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2979B5" w:rsidP="006E1507">
            <w:pPr>
              <w:pStyle w:val="ListBullet"/>
              <w:contextualSpacing w:val="0"/>
            </w:pPr>
            <w:r>
              <w:t>Computer Networking</w:t>
            </w:r>
          </w:p>
          <w:p w:rsidR="002979B5" w:rsidRPr="006E1507" w:rsidRDefault="001A5CE6" w:rsidP="002979B5">
            <w:pPr>
              <w:pStyle w:val="ListBullet"/>
              <w:contextualSpacing w:val="0"/>
            </w:pPr>
            <w:r>
              <w:t>Experience with</w:t>
            </w:r>
            <w:r w:rsidR="002979B5">
              <w:t xml:space="preserve"> Java, Python, C, C++, C#, Swift, Javascript, SQL</w:t>
            </w:r>
            <w:r>
              <w:t>, PHP</w:t>
            </w:r>
            <w:r w:rsidR="000B520B">
              <w:t>, HTML</w:t>
            </w:r>
            <w:r w:rsidR="00A902A4">
              <w:t>, CSS, R, Ruby</w:t>
            </w:r>
            <w:bookmarkStart w:id="0" w:name="_GoBack"/>
            <w:bookmarkEnd w:id="0"/>
          </w:p>
        </w:tc>
        <w:tc>
          <w:tcPr>
            <w:tcW w:w="4675" w:type="dxa"/>
            <w:tcMar>
              <w:left w:w="360" w:type="dxa"/>
            </w:tcMar>
          </w:tcPr>
          <w:p w:rsidR="001E3120" w:rsidRPr="006E1507" w:rsidRDefault="001E3120" w:rsidP="002979B5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sdt>
      <w:sdtPr>
        <w:alias w:val="Activities:"/>
        <w:tag w:val="Activities:"/>
        <w:id w:val="1223332893"/>
        <w:placeholder>
          <w:docPart w:val="95911FDA5DE245B9BA7B32A9AB13959E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Pr="006E1507" w:rsidRDefault="002979B5" w:rsidP="002979B5">
      <w:r>
        <w:rPr>
          <w:color w:val="000000"/>
        </w:rPr>
        <w:t>Boy Scouts of America, Student Council, Future Business Leaders of America, 4-H Club, Robotics Club, Worked Based Learning, Rho Kappa, The Association of Computing Machinery: UGA Chapter, Institute of Electrical and Electronics Engineers (IEEE): Student Branch</w:t>
      </w:r>
      <w:r>
        <w:rPr>
          <w:color w:val="000000"/>
        </w:rPr>
        <w:t xml:space="preserve">, </w:t>
      </w:r>
      <w:r>
        <w:rPr>
          <w:color w:val="000000"/>
        </w:rPr>
        <w:t>Honor Roll, Perfect Attendance, President of Robotics Club, Occupational Safety and Health Administration Certified, Georgia BEST Premier Member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7FD" w:rsidRDefault="00FE67FD" w:rsidP="0068194B">
      <w:r>
        <w:separator/>
      </w:r>
    </w:p>
    <w:p w:rsidR="00FE67FD" w:rsidRDefault="00FE67FD"/>
    <w:p w:rsidR="00FE67FD" w:rsidRDefault="00FE67FD"/>
  </w:endnote>
  <w:endnote w:type="continuationSeparator" w:id="0">
    <w:p w:rsidR="00FE67FD" w:rsidRDefault="00FE67FD" w:rsidP="0068194B">
      <w:r>
        <w:continuationSeparator/>
      </w:r>
    </w:p>
    <w:p w:rsidR="00FE67FD" w:rsidRDefault="00FE67FD"/>
    <w:p w:rsidR="00FE67FD" w:rsidRDefault="00FE67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7FD" w:rsidRDefault="00FE67FD" w:rsidP="0068194B">
      <w:r>
        <w:separator/>
      </w:r>
    </w:p>
    <w:p w:rsidR="00FE67FD" w:rsidRDefault="00FE67FD"/>
    <w:p w:rsidR="00FE67FD" w:rsidRDefault="00FE67FD"/>
  </w:footnote>
  <w:footnote w:type="continuationSeparator" w:id="0">
    <w:p w:rsidR="00FE67FD" w:rsidRDefault="00FE67FD" w:rsidP="0068194B">
      <w:r>
        <w:continuationSeparator/>
      </w:r>
    </w:p>
    <w:p w:rsidR="00FE67FD" w:rsidRDefault="00FE67FD"/>
    <w:p w:rsidR="00FE67FD" w:rsidRDefault="00FE67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E588EA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E83"/>
    <w:rsid w:val="000001EF"/>
    <w:rsid w:val="00007322"/>
    <w:rsid w:val="00007728"/>
    <w:rsid w:val="00024584"/>
    <w:rsid w:val="00024730"/>
    <w:rsid w:val="00055E95"/>
    <w:rsid w:val="0007021F"/>
    <w:rsid w:val="000B2BA5"/>
    <w:rsid w:val="000B520B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5CE6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9B5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12E83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02A4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6E04F"/>
  <w15:chartTrackingRefBased/>
  <w15:docId w15:val="{AE5F7051-B319-47D5-907B-8E2900DC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2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an.britton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4AC17DFFB374BBBAEFD8DD682973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FD1BB-AC4D-425D-99D8-4EFE2B2A1D36}"/>
      </w:docPartPr>
      <w:docPartBody>
        <w:p w:rsidR="00000000" w:rsidRDefault="008A194F">
          <w:pPr>
            <w:pStyle w:val="14AC17DFFB374BBBAEFD8DD68297325E"/>
          </w:pPr>
          <w:r w:rsidRPr="00CF1A49">
            <w:t>·</w:t>
          </w:r>
        </w:p>
      </w:docPartBody>
    </w:docPart>
    <w:docPart>
      <w:docPartPr>
        <w:name w:val="204821BC94E240E9AF0E4A3EBA41F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9FC84-8A83-4785-A3A3-A6260E139716}"/>
      </w:docPartPr>
      <w:docPartBody>
        <w:p w:rsidR="00000000" w:rsidRDefault="008A194F">
          <w:pPr>
            <w:pStyle w:val="204821BC94E240E9AF0E4A3EBA41F55A"/>
          </w:pPr>
          <w:r w:rsidRPr="00CF1A49">
            <w:t>Experience</w:t>
          </w:r>
        </w:p>
      </w:docPartBody>
    </w:docPart>
    <w:docPart>
      <w:docPartPr>
        <w:name w:val="72CCE66891DC4659B9EAC38BD731D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2EC32-EDFD-4ADC-BB97-A4E39DE61F69}"/>
      </w:docPartPr>
      <w:docPartBody>
        <w:p w:rsidR="00000000" w:rsidRDefault="008A194F">
          <w:pPr>
            <w:pStyle w:val="72CCE66891DC4659B9EAC38BD731D53E"/>
          </w:pPr>
          <w:r w:rsidRPr="00CF1A49">
            <w:t>Education</w:t>
          </w:r>
        </w:p>
      </w:docPartBody>
    </w:docPart>
    <w:docPart>
      <w:docPartPr>
        <w:name w:val="CBA1BCF187474628A3BFC098FCDC9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82F5A-3DEF-4F91-8A0F-4F7FC944133B}"/>
      </w:docPartPr>
      <w:docPartBody>
        <w:p w:rsidR="00000000" w:rsidRDefault="008A194F">
          <w:pPr>
            <w:pStyle w:val="CBA1BCF187474628A3BFC098FCDC9123"/>
          </w:pPr>
          <w:r w:rsidRPr="00CF1A49">
            <w:t>Skills</w:t>
          </w:r>
        </w:p>
      </w:docPartBody>
    </w:docPart>
    <w:docPart>
      <w:docPartPr>
        <w:name w:val="95911FDA5DE245B9BA7B32A9AB139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2655F-4230-4E00-A0D6-FDFB4FEE0F3B}"/>
      </w:docPartPr>
      <w:docPartBody>
        <w:p w:rsidR="00000000" w:rsidRDefault="008A194F">
          <w:pPr>
            <w:pStyle w:val="95911FDA5DE245B9BA7B32A9AB13959E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94F"/>
    <w:rsid w:val="008A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087172E1154552A33DE8EDF3A5FEC2">
    <w:name w:val="81087172E1154552A33DE8EDF3A5FEC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D06E6A0C8E54298BC659995DDCBBCA5">
    <w:name w:val="4D06E6A0C8E54298BC659995DDCBBCA5"/>
  </w:style>
  <w:style w:type="paragraph" w:customStyle="1" w:styleId="76C126E2639F4058A26D974D0A159E53">
    <w:name w:val="76C126E2639F4058A26D974D0A159E53"/>
  </w:style>
  <w:style w:type="paragraph" w:customStyle="1" w:styleId="C974E3194B494EB8B52F731247BF4E4D">
    <w:name w:val="C974E3194B494EB8B52F731247BF4E4D"/>
  </w:style>
  <w:style w:type="paragraph" w:customStyle="1" w:styleId="D0E1A16F087D44A8A3267101582A4CF6">
    <w:name w:val="D0E1A16F087D44A8A3267101582A4CF6"/>
  </w:style>
  <w:style w:type="paragraph" w:customStyle="1" w:styleId="874C5288212F4FF495D7DD94D6744744">
    <w:name w:val="874C5288212F4FF495D7DD94D6744744"/>
  </w:style>
  <w:style w:type="paragraph" w:customStyle="1" w:styleId="14AC17DFFB374BBBAEFD8DD68297325E">
    <w:name w:val="14AC17DFFB374BBBAEFD8DD68297325E"/>
  </w:style>
  <w:style w:type="paragraph" w:customStyle="1" w:styleId="ABAD2BE4F4854AC7BE652629279BCD38">
    <w:name w:val="ABAD2BE4F4854AC7BE652629279BCD38"/>
  </w:style>
  <w:style w:type="paragraph" w:customStyle="1" w:styleId="144B290D86FD4D27B619DC44D45563C1">
    <w:name w:val="144B290D86FD4D27B619DC44D45563C1"/>
  </w:style>
  <w:style w:type="paragraph" w:customStyle="1" w:styleId="E8C811DC21434C4097CECF1E01FDC48C">
    <w:name w:val="E8C811DC21434C4097CECF1E01FDC48C"/>
  </w:style>
  <w:style w:type="paragraph" w:customStyle="1" w:styleId="A7B05547558A4F6D9619945A1FE3608C">
    <w:name w:val="A7B05547558A4F6D9619945A1FE3608C"/>
  </w:style>
  <w:style w:type="paragraph" w:customStyle="1" w:styleId="204821BC94E240E9AF0E4A3EBA41F55A">
    <w:name w:val="204821BC94E240E9AF0E4A3EBA41F55A"/>
  </w:style>
  <w:style w:type="paragraph" w:customStyle="1" w:styleId="50FFF50EFE0142A2A690C6A92F85950F">
    <w:name w:val="50FFF50EFE0142A2A690C6A92F85950F"/>
  </w:style>
  <w:style w:type="paragraph" w:customStyle="1" w:styleId="F7678F1A2D30430D85BBBF244A011F73">
    <w:name w:val="F7678F1A2D30430D85BBBF244A011F73"/>
  </w:style>
  <w:style w:type="paragraph" w:customStyle="1" w:styleId="9A6F88690B6142F6AF2F1061BF437194">
    <w:name w:val="9A6F88690B6142F6AF2F1061BF43719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0996CBAEB1F40FAB2F46792C1216E91">
    <w:name w:val="F0996CBAEB1F40FAB2F46792C1216E91"/>
  </w:style>
  <w:style w:type="paragraph" w:customStyle="1" w:styleId="FAA8A151B6F540FAA6D125E1D84EC2C5">
    <w:name w:val="FAA8A151B6F540FAA6D125E1D84EC2C5"/>
  </w:style>
  <w:style w:type="paragraph" w:customStyle="1" w:styleId="647871CA673F42B7BC36BDF69CEBBEFD">
    <w:name w:val="647871CA673F42B7BC36BDF69CEBBEFD"/>
  </w:style>
  <w:style w:type="paragraph" w:customStyle="1" w:styleId="9B133F11252E4F06B4C202200F53D6EE">
    <w:name w:val="9B133F11252E4F06B4C202200F53D6EE"/>
  </w:style>
  <w:style w:type="paragraph" w:customStyle="1" w:styleId="66950649A4C147B4AEB528E499383DD5">
    <w:name w:val="66950649A4C147B4AEB528E499383DD5"/>
  </w:style>
  <w:style w:type="paragraph" w:customStyle="1" w:styleId="C647A2E0502247A98ADE86666D2CD743">
    <w:name w:val="C647A2E0502247A98ADE86666D2CD743"/>
  </w:style>
  <w:style w:type="paragraph" w:customStyle="1" w:styleId="E84C9B28C69F4D7BB3C558EC28103334">
    <w:name w:val="E84C9B28C69F4D7BB3C558EC28103334"/>
  </w:style>
  <w:style w:type="paragraph" w:customStyle="1" w:styleId="72CCE66891DC4659B9EAC38BD731D53E">
    <w:name w:val="72CCE66891DC4659B9EAC38BD731D53E"/>
  </w:style>
  <w:style w:type="paragraph" w:customStyle="1" w:styleId="CE6E9FF90F6E4FF89313F827296E6BCC">
    <w:name w:val="CE6E9FF90F6E4FF89313F827296E6BCC"/>
  </w:style>
  <w:style w:type="paragraph" w:customStyle="1" w:styleId="02CF7894DDC84F7DA0C6EBAE6B341F70">
    <w:name w:val="02CF7894DDC84F7DA0C6EBAE6B341F70"/>
  </w:style>
  <w:style w:type="paragraph" w:customStyle="1" w:styleId="675AA238BBE94E4F87AEE46001E47140">
    <w:name w:val="675AA238BBE94E4F87AEE46001E47140"/>
  </w:style>
  <w:style w:type="paragraph" w:customStyle="1" w:styleId="DC0BF3A4283343C897F81E2196331F02">
    <w:name w:val="DC0BF3A4283343C897F81E2196331F02"/>
  </w:style>
  <w:style w:type="paragraph" w:customStyle="1" w:styleId="3EADBAEFA7BA4AFBA55FA841D3E730F4">
    <w:name w:val="3EADBAEFA7BA4AFBA55FA841D3E730F4"/>
  </w:style>
  <w:style w:type="paragraph" w:customStyle="1" w:styleId="8B775115A5B5450AAE1742C4A81D438E">
    <w:name w:val="8B775115A5B5450AAE1742C4A81D438E"/>
  </w:style>
  <w:style w:type="paragraph" w:customStyle="1" w:styleId="46EF35F33536423CB92A52D7F59E427B">
    <w:name w:val="46EF35F33536423CB92A52D7F59E427B"/>
  </w:style>
  <w:style w:type="paragraph" w:customStyle="1" w:styleId="BD1C5E79FBA0470092BB25BEA6A5EC1D">
    <w:name w:val="BD1C5E79FBA0470092BB25BEA6A5EC1D"/>
  </w:style>
  <w:style w:type="paragraph" w:customStyle="1" w:styleId="41147A253FBB4673BE9DDC3360991169">
    <w:name w:val="41147A253FBB4673BE9DDC3360991169"/>
  </w:style>
  <w:style w:type="paragraph" w:customStyle="1" w:styleId="8BAF0FA568B047E799B83320AFC069E3">
    <w:name w:val="8BAF0FA568B047E799B83320AFC069E3"/>
  </w:style>
  <w:style w:type="paragraph" w:customStyle="1" w:styleId="CBA1BCF187474628A3BFC098FCDC9123">
    <w:name w:val="CBA1BCF187474628A3BFC098FCDC9123"/>
  </w:style>
  <w:style w:type="paragraph" w:customStyle="1" w:styleId="73AA262D135E402C8AEB63EE71AEBE06">
    <w:name w:val="73AA262D135E402C8AEB63EE71AEBE06"/>
  </w:style>
  <w:style w:type="paragraph" w:customStyle="1" w:styleId="9ACF63E3081442C8904E76925429729A">
    <w:name w:val="9ACF63E3081442C8904E76925429729A"/>
  </w:style>
  <w:style w:type="paragraph" w:customStyle="1" w:styleId="EAC6590965274D6BB42F30BE74B009D0">
    <w:name w:val="EAC6590965274D6BB42F30BE74B009D0"/>
  </w:style>
  <w:style w:type="paragraph" w:customStyle="1" w:styleId="F1C8F4B6F0C643B7B8CEDB1229A6F573">
    <w:name w:val="F1C8F4B6F0C643B7B8CEDB1229A6F573"/>
  </w:style>
  <w:style w:type="paragraph" w:customStyle="1" w:styleId="D0CF8AEA5F0B4C90B1DCAA5137B16A08">
    <w:name w:val="D0CF8AEA5F0B4C90B1DCAA5137B16A08"/>
  </w:style>
  <w:style w:type="paragraph" w:customStyle="1" w:styleId="95911FDA5DE245B9BA7B32A9AB13959E">
    <w:name w:val="95911FDA5DE245B9BA7B32A9AB13959E"/>
  </w:style>
  <w:style w:type="paragraph" w:customStyle="1" w:styleId="950FDBF888C1441CA9F9F8E76CED6ED6">
    <w:name w:val="950FDBF888C1441CA9F9F8E76CED6E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22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Britton</dc:creator>
  <cp:keywords/>
  <dc:description/>
  <cp:lastModifiedBy>Christian Britton</cp:lastModifiedBy>
  <cp:revision>4</cp:revision>
  <dcterms:created xsi:type="dcterms:W3CDTF">2018-01-10T15:26:00Z</dcterms:created>
  <dcterms:modified xsi:type="dcterms:W3CDTF">2018-01-10T15:48:00Z</dcterms:modified>
  <cp:category/>
</cp:coreProperties>
</file>